
<file path=[Content_Types].xml><?xml version="1.0" encoding="utf-8"?>
<Types xmlns="http://schemas.openxmlformats.org/package/2006/content-types">
  <Default Extension="jfif" ContentType="image/jpeg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1793" w:rsidRDefault="002801B8" w:rsidP="00AA137E">
      <w:pPr>
        <w:ind w:firstLine="0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-491319</wp:posOffset>
                </wp:positionH>
                <wp:positionV relativeFrom="paragraph">
                  <wp:posOffset>-614149</wp:posOffset>
                </wp:positionV>
                <wp:extent cx="6918960" cy="9321165"/>
                <wp:effectExtent l="0" t="0" r="15240" b="13335"/>
                <wp:wrapNone/>
                <wp:docPr id="38" name="Marc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8960" cy="9321165"/>
                        </a:xfrm>
                        <a:prstGeom prst="frame">
                          <a:avLst>
                            <a:gd name="adj1" fmla="val 665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F7717" id="Marco 38" o:spid="_x0000_s1026" style="position:absolute;margin-left:-38.7pt;margin-top:-48.35pt;width:544.8pt;height:733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918960,9321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" path="m,l6918960,r,9321165l,9321165,,xm46011,46011r,9229143l6872949,9275154r,-9229143l46011,46011xe" fillcolor="black [3200]" strokecolor="black [1600]" strokeweight="1pt">
                <v:stroke joinstyle="miter"/>
                <v:path arrowok="t" o:connecttype="custom" o:connectlocs="0,0;6918960,0;6918960,9321165;0,9321165;0,0;46011,46011;46011,9275154;6872949,9275154;6872949,46011;46011,46011" o:connectangles="0,0,0,0,0,0,0,0,0,0"/>
              </v:shape>
            </w:pict>
          </mc:Fallback>
        </mc:AlternateContent>
      </w:r>
      <w:r w:rsidR="0021055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7E6C83A8" wp14:editId="2403B181">
                <wp:simplePos x="0" y="0"/>
                <wp:positionH relativeFrom="margin">
                  <wp:posOffset>3451850</wp:posOffset>
                </wp:positionH>
                <wp:positionV relativeFrom="paragraph">
                  <wp:posOffset>71793</wp:posOffset>
                </wp:positionV>
                <wp:extent cx="6176885" cy="5610690"/>
                <wp:effectExtent l="1104900" t="1352550" r="0" b="1362075"/>
                <wp:wrapNone/>
                <wp:docPr id="24" name="Forma en 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43151">
                          <a:off x="0" y="0"/>
                          <a:ext cx="6176885" cy="5610690"/>
                        </a:xfrm>
                        <a:prstGeom prst="corner">
                          <a:avLst>
                            <a:gd name="adj1" fmla="val 5809"/>
                            <a:gd name="adj2" fmla="val 5450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8898E" id="Forma en L 24" o:spid="_x0000_s1026" style="position:absolute;margin-left:271.8pt;margin-top:5.65pt;width:486.35pt;height:441.8pt;rotation:2668572fd;z-index:-2516592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176885,5610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" path="m,l305783,r,5284765l6176885,5284765r,325925l,5610690,,xe" filled="f" strokecolor="#d8d8d8 [2732]" strokeweight="1pt">
                <v:stroke joinstyle="miter"/>
                <v:path arrowok="t" o:connecttype="custom" o:connectlocs="0,0;305783,0;305783,5284765;6176885,5284765;6176885,5610690;0,5610690;0,0" o:connectangles="0,0,0,0,0,0,0"/>
                <w10:wrap anchorx="margin"/>
              </v:shape>
            </w:pict>
          </mc:Fallback>
        </mc:AlternateContent>
      </w:r>
      <w:r w:rsidR="007774AF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799" behindDoc="1" locked="0" layoutInCell="1" allowOverlap="1" wp14:anchorId="2FA51EA2" wp14:editId="6C94FDFF">
                <wp:simplePos x="0" y="0"/>
                <wp:positionH relativeFrom="page">
                  <wp:posOffset>-956945</wp:posOffset>
                </wp:positionH>
                <wp:positionV relativeFrom="paragraph">
                  <wp:posOffset>-1722120</wp:posOffset>
                </wp:positionV>
                <wp:extent cx="8629700" cy="3836900"/>
                <wp:effectExtent l="190500" t="419100" r="0" b="0"/>
                <wp:wrapNone/>
                <wp:docPr id="10" name="Triángulo isóscele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83514">
                          <a:off x="0" y="0"/>
                          <a:ext cx="8629700" cy="3836900"/>
                        </a:xfrm>
                        <a:prstGeom prst="triangle">
                          <a:avLst>
                            <a:gd name="adj" fmla="val 48170"/>
                          </a:avLst>
                        </a:prstGeom>
                        <a:blipFill dpi="0"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9FAF32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ángulo isósceles 10" o:spid="_x0000_s1026" type="#_x0000_t5" style="position:absolute;margin-left:-75.35pt;margin-top:-135.6pt;width:679.5pt;height:302.1pt;rotation:11450793fd;z-index:-2516556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" adj="10405" strokecolor="#1f3763 [1604]" strokeweight="1pt">
                <v:fill r:id="rId8" o:title="" recolor="t" rotate="t" type="frame"/>
                <w10:wrap anchorx="page"/>
              </v:shape>
            </w:pict>
          </mc:Fallback>
        </mc:AlternateContent>
      </w:r>
    </w:p>
    <w:p w:rsidR="00AA137E" w:rsidRDefault="007774AF" w:rsidP="00AA137E">
      <w:pPr>
        <w:ind w:firstLine="0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E114FA" wp14:editId="17EE7FAF">
                <wp:simplePos x="0" y="0"/>
                <wp:positionH relativeFrom="column">
                  <wp:posOffset>-1641136</wp:posOffset>
                </wp:positionH>
                <wp:positionV relativeFrom="paragraph">
                  <wp:posOffset>350214</wp:posOffset>
                </wp:positionV>
                <wp:extent cx="4498948" cy="846161"/>
                <wp:effectExtent l="0" t="1219200" r="0" b="123063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6257">
                          <a:off x="0" y="0"/>
                          <a:ext cx="4498948" cy="84616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9418AA" id="Rectángulo 37" o:spid="_x0000_s1026" style="position:absolute;margin-left:-129.2pt;margin-top:27.6pt;width:354.25pt;height:66.65pt;rotation:2300594fd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" fillcolor="#cfcdcd [2894]" stroked="f" strokeweight="1pt"/>
            </w:pict>
          </mc:Fallback>
        </mc:AlternateContent>
      </w:r>
    </w:p>
    <w:p w:rsidR="00AA137E" w:rsidRDefault="00AA137E" w:rsidP="00AA137E">
      <w:pPr>
        <w:ind w:firstLine="0"/>
      </w:pPr>
    </w:p>
    <w:p w:rsidR="00AA137E" w:rsidRDefault="00AA137E" w:rsidP="00AA137E">
      <w:pPr>
        <w:ind w:firstLine="0"/>
      </w:pPr>
    </w:p>
    <w:p w:rsidR="00AA137E" w:rsidRPr="007774AF" w:rsidRDefault="002801B8" w:rsidP="007774AF">
      <w:pPr>
        <w:rPr>
          <w:rFonts w:cs="Arial"/>
          <w:b/>
          <w:szCs w:val="24"/>
        </w:rPr>
      </w:pPr>
      <w:r w:rsidRPr="007774AF">
        <w:rPr>
          <w:rFonts w:cs="Arial"/>
          <w:b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D0DE866" wp14:editId="0999686D">
                <wp:simplePos x="0" y="0"/>
                <wp:positionH relativeFrom="page">
                  <wp:posOffset>4115871</wp:posOffset>
                </wp:positionH>
                <wp:positionV relativeFrom="paragraph">
                  <wp:posOffset>250825</wp:posOffset>
                </wp:positionV>
                <wp:extent cx="3001010" cy="1404620"/>
                <wp:effectExtent l="0" t="0" r="0" b="0"/>
                <wp:wrapSquare wrapText="bothSides"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10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74AF" w:rsidRDefault="007774AF" w:rsidP="007774AF">
                            <w:pPr>
                              <w:jc w:val="center"/>
                              <w:rPr>
                                <w:rFonts w:cs="Arial"/>
                                <w:b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Cs w:val="24"/>
                              </w:rPr>
                              <w:t>Actividad 1</w:t>
                            </w:r>
                            <w:r w:rsidRPr="00AA137E">
                              <w:rPr>
                                <w:rFonts w:cs="Arial"/>
                                <w:b/>
                                <w:szCs w:val="24"/>
                              </w:rPr>
                              <w:t xml:space="preserve"> Unidad 2</w:t>
                            </w:r>
                            <w:r>
                              <w:rPr>
                                <w:rFonts w:cs="Arial"/>
                                <w:b/>
                                <w:szCs w:val="24"/>
                              </w:rPr>
                              <w:t>: Practica 1</w:t>
                            </w:r>
                            <w:r w:rsidRPr="00AA137E">
                              <w:rPr>
                                <w:rFonts w:cs="Arial"/>
                                <w:b/>
                                <w:szCs w:val="24"/>
                              </w:rPr>
                              <w:t>.</w:t>
                            </w:r>
                          </w:p>
                          <w:p w:rsidR="007774AF" w:rsidRDefault="007774AF" w:rsidP="007774AF">
                            <w:pPr>
                              <w:jc w:val="center"/>
                              <w:rPr>
                                <w:rFonts w:ascii="Lato" w:hAnsi="Lato"/>
                                <w:color w:val="373A3C"/>
                                <w:sz w:val="23"/>
                                <w:szCs w:val="23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Lato" w:hAnsi="Lato"/>
                                <w:color w:val="373A3C"/>
                                <w:sz w:val="23"/>
                                <w:szCs w:val="23"/>
                                <w:shd w:val="clear" w:color="auto" w:fill="FFFFFF"/>
                              </w:rPr>
                              <w:t> Estándares informáticos de imágenes en salud.</w:t>
                            </w:r>
                          </w:p>
                          <w:p w:rsidR="007774AF" w:rsidRDefault="007774AF" w:rsidP="007774AF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0DE86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24.1pt;margin-top:19.75pt;width:236.3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" filled="f" stroked="f">
                <v:textbox style="mso-fit-shape-to-text:t">
                  <w:txbxContent>
                    <w:p w:rsidR="007774AF" w:rsidRDefault="007774AF" w:rsidP="007774AF">
                      <w:pPr>
                        <w:jc w:val="center"/>
                        <w:rPr>
                          <w:rFonts w:cs="Arial"/>
                          <w:b/>
                          <w:szCs w:val="24"/>
                        </w:rPr>
                      </w:pPr>
                      <w:r>
                        <w:rPr>
                          <w:rFonts w:cs="Arial"/>
                          <w:b/>
                          <w:szCs w:val="24"/>
                        </w:rPr>
                        <w:t>Actividad 1</w:t>
                      </w:r>
                      <w:r w:rsidRPr="00AA137E">
                        <w:rPr>
                          <w:rFonts w:cs="Arial"/>
                          <w:b/>
                          <w:szCs w:val="24"/>
                        </w:rPr>
                        <w:t xml:space="preserve"> Unidad 2</w:t>
                      </w:r>
                      <w:r>
                        <w:rPr>
                          <w:rFonts w:cs="Arial"/>
                          <w:b/>
                          <w:szCs w:val="24"/>
                        </w:rPr>
                        <w:t>: Practica 1</w:t>
                      </w:r>
                      <w:r w:rsidRPr="00AA137E">
                        <w:rPr>
                          <w:rFonts w:cs="Arial"/>
                          <w:b/>
                          <w:szCs w:val="24"/>
                        </w:rPr>
                        <w:t>.</w:t>
                      </w:r>
                    </w:p>
                    <w:p w:rsidR="007774AF" w:rsidRDefault="007774AF" w:rsidP="007774AF">
                      <w:pPr>
                        <w:jc w:val="center"/>
                        <w:rPr>
                          <w:rFonts w:ascii="Lato" w:hAnsi="Lato"/>
                          <w:color w:val="373A3C"/>
                          <w:sz w:val="23"/>
                          <w:szCs w:val="23"/>
                          <w:shd w:val="clear" w:color="auto" w:fill="FFFFFF"/>
                        </w:rPr>
                      </w:pPr>
                      <w:r>
                        <w:rPr>
                          <w:rFonts w:ascii="Lato" w:hAnsi="Lato"/>
                          <w:color w:val="373A3C"/>
                          <w:sz w:val="23"/>
                          <w:szCs w:val="23"/>
                          <w:shd w:val="clear" w:color="auto" w:fill="FFFFFF"/>
                        </w:rPr>
                        <w:t> Estándares informáticos de imágenes en salud.</w:t>
                      </w:r>
                    </w:p>
                    <w:p w:rsidR="007774AF" w:rsidRDefault="007774AF" w:rsidP="007774AF">
                      <w:pPr>
                        <w:ind w:firstLine="0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774AF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363131" wp14:editId="5E0A10C5">
                <wp:simplePos x="0" y="0"/>
                <wp:positionH relativeFrom="page">
                  <wp:posOffset>-3024823</wp:posOffset>
                </wp:positionH>
                <wp:positionV relativeFrom="paragraph">
                  <wp:posOffset>540068</wp:posOffset>
                </wp:positionV>
                <wp:extent cx="8140065" cy="4055110"/>
                <wp:effectExtent l="4128" t="14922" r="36512" b="36513"/>
                <wp:wrapNone/>
                <wp:docPr id="11" name="Triángulo isóscele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140065" cy="4055110"/>
                        </a:xfrm>
                        <a:prstGeom prst="triangle">
                          <a:avLst>
                            <a:gd name="adj" fmla="val 33862"/>
                          </a:avLst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2ED7" id="Triángulo isósceles 11" o:spid="_x0000_s1026" type="#_x0000_t5" style="position:absolute;margin-left:-238.2pt;margin-top:42.55pt;width:640.95pt;height:319.3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" adj="7314" strokecolor="#1f3763 [1604]" strokeweight="1pt">
                <v:fill r:id="rId10" o:title="" recolor="t" rotate="t" type="frame"/>
                <w10:wrap anchorx="page"/>
              </v:shape>
            </w:pict>
          </mc:Fallback>
        </mc:AlternateContent>
      </w:r>
    </w:p>
    <w:p w:rsidR="00F445E0" w:rsidRDefault="00F445E0" w:rsidP="00AA137E">
      <w:pPr>
        <w:jc w:val="center"/>
        <w:rPr>
          <w:rFonts w:ascii="Lato" w:hAnsi="Lato"/>
          <w:color w:val="373A3C"/>
          <w:sz w:val="23"/>
          <w:szCs w:val="23"/>
          <w:shd w:val="clear" w:color="auto" w:fill="FFFFFF"/>
        </w:rPr>
      </w:pPr>
    </w:p>
    <w:p w:rsidR="00F445E0" w:rsidRPr="00AA137E" w:rsidRDefault="00F445E0" w:rsidP="00AA137E">
      <w:pPr>
        <w:jc w:val="center"/>
        <w:rPr>
          <w:rFonts w:cs="Arial"/>
          <w:b/>
          <w:szCs w:val="24"/>
        </w:rPr>
      </w:pPr>
    </w:p>
    <w:p w:rsidR="00703F3A" w:rsidRDefault="00703F3A" w:rsidP="00F445E0">
      <w:pPr>
        <w:tabs>
          <w:tab w:val="center" w:pos="5040"/>
          <w:tab w:val="left" w:pos="7336"/>
        </w:tabs>
        <w:rPr>
          <w:rFonts w:cs="Arial"/>
          <w:szCs w:val="24"/>
        </w:rPr>
      </w:pPr>
      <w:r>
        <w:rPr>
          <w:rFonts w:cs="Arial"/>
          <w:szCs w:val="24"/>
        </w:rPr>
        <w:t xml:space="preserve">    </w:t>
      </w:r>
    </w:p>
    <w:p w:rsidR="00703F3A" w:rsidRDefault="00210553" w:rsidP="00257671">
      <w:pPr>
        <w:tabs>
          <w:tab w:val="center" w:pos="5040"/>
          <w:tab w:val="left" w:pos="7336"/>
        </w:tabs>
        <w:jc w:val="right"/>
        <w:rPr>
          <w:rFonts w:cs="Arial"/>
          <w:szCs w:val="24"/>
        </w:rPr>
      </w:pPr>
      <w:r>
        <w:rPr>
          <w:rFonts w:cs="Arial"/>
          <w:noProof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70527" behindDoc="1" locked="0" layoutInCell="1" allowOverlap="1" wp14:anchorId="73FE984D" wp14:editId="0925B810">
                <wp:simplePos x="0" y="0"/>
                <wp:positionH relativeFrom="margin">
                  <wp:posOffset>-514985</wp:posOffset>
                </wp:positionH>
                <wp:positionV relativeFrom="paragraph">
                  <wp:posOffset>556260</wp:posOffset>
                </wp:positionV>
                <wp:extent cx="6527165" cy="7541260"/>
                <wp:effectExtent l="1226503" t="1688147" r="1195387" b="1690688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9759">
                          <a:off x="0" y="0"/>
                          <a:ext cx="6527165" cy="75412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35A76" id="Rectángulo 34" o:spid="_x0000_s1026" style="position:absolute;margin-left:-40.55pt;margin-top:43.8pt;width:513.95pt;height:593.8pt;rotation:-3211527fd;z-index:-25164595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" fillcolor="#f2f2f2 [3052]" stroked="f" strokeweight="1pt">
                <w10:wrap anchorx="margin"/>
              </v:rect>
            </w:pict>
          </mc:Fallback>
        </mc:AlternateContent>
      </w:r>
    </w:p>
    <w:p w:rsidR="00EA0262" w:rsidRDefault="00EA0262" w:rsidP="00257671">
      <w:pPr>
        <w:jc w:val="right"/>
        <w:rPr>
          <w:rFonts w:cs="Arial"/>
          <w:szCs w:val="24"/>
        </w:rPr>
      </w:pPr>
    </w:p>
    <w:p w:rsidR="007774AF" w:rsidRDefault="007774AF" w:rsidP="00257671">
      <w:pPr>
        <w:jc w:val="right"/>
        <w:rPr>
          <w:rFonts w:cs="Arial"/>
          <w:szCs w:val="24"/>
        </w:rPr>
      </w:pPr>
      <w:r w:rsidRPr="007774AF">
        <w:rPr>
          <w:rFonts w:cs="Arial"/>
          <w:b/>
          <w:noProof/>
          <w:sz w:val="32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48DB462" wp14:editId="1B4DCD39">
                <wp:simplePos x="0" y="0"/>
                <wp:positionH relativeFrom="margin">
                  <wp:align>left</wp:align>
                </wp:positionH>
                <wp:positionV relativeFrom="paragraph">
                  <wp:posOffset>290830</wp:posOffset>
                </wp:positionV>
                <wp:extent cx="3616657" cy="3425579"/>
                <wp:effectExtent l="0" t="0" r="0" b="3810"/>
                <wp:wrapSquare wrapText="bothSides"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6657" cy="342557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74AF" w:rsidRDefault="007774AF" w:rsidP="007774AF">
                            <w:pPr>
                              <w:tabs>
                                <w:tab w:val="center" w:pos="5040"/>
                                <w:tab w:val="left" w:pos="7336"/>
                              </w:tabs>
                              <w:jc w:val="right"/>
                              <w:rPr>
                                <w:rFonts w:cs="Arial"/>
                                <w:szCs w:val="24"/>
                              </w:rPr>
                            </w:pPr>
                            <w:r w:rsidRPr="00AA137E">
                              <w:rPr>
                                <w:rFonts w:cs="Arial"/>
                                <w:szCs w:val="24"/>
                              </w:rPr>
                              <w:t>Luz A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>lejandra Linares Duarte</w:t>
                            </w:r>
                          </w:p>
                          <w:p w:rsidR="007774AF" w:rsidRPr="00AA137E" w:rsidRDefault="007774AF" w:rsidP="007774AF">
                            <w:pPr>
                              <w:jc w:val="right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Yaret </w:t>
                            </w:r>
                            <w:r w:rsidR="00855AD2">
                              <w:rPr>
                                <w:rFonts w:cs="Arial"/>
                                <w:szCs w:val="24"/>
                              </w:rPr>
                              <w:t>Iván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 </w:t>
                            </w:r>
                            <w:r w:rsidR="00855AD2">
                              <w:rPr>
                                <w:rFonts w:cs="Arial"/>
                                <w:szCs w:val="24"/>
                              </w:rPr>
                              <w:t>Chávez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 Soto</w:t>
                            </w:r>
                          </w:p>
                          <w:p w:rsidR="007774AF" w:rsidRPr="00AA137E" w:rsidRDefault="007774AF" w:rsidP="002801B8">
                            <w:pPr>
                              <w:jc w:val="center"/>
                              <w:rPr>
                                <w:rFonts w:cs="Arial"/>
                                <w:szCs w:val="24"/>
                              </w:rPr>
                            </w:pPr>
                            <w:r w:rsidRPr="00AA137E">
                              <w:rPr>
                                <w:rFonts w:cs="Arial"/>
                                <w:szCs w:val="24"/>
                              </w:rPr>
                              <w:t>Ingeniería Biomédica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, </w:t>
                            </w:r>
                            <w:r w:rsidRPr="00AA137E">
                              <w:rPr>
                                <w:rFonts w:cs="Arial"/>
                                <w:szCs w:val="24"/>
                              </w:rPr>
                              <w:t>Instituto Tecnológico Superior Purépecha</w:t>
                            </w:r>
                          </w:p>
                          <w:p w:rsidR="007774AF" w:rsidRPr="00AA137E" w:rsidRDefault="007774AF" w:rsidP="007774AF">
                            <w:pPr>
                              <w:jc w:val="right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>Octavo</w:t>
                            </w:r>
                            <w:r w:rsidRPr="00AA137E">
                              <w:rPr>
                                <w:rFonts w:cs="Arial"/>
                                <w:szCs w:val="24"/>
                              </w:rPr>
                              <w:t xml:space="preserve"> Semestre</w:t>
                            </w:r>
                          </w:p>
                          <w:p w:rsidR="007774AF" w:rsidRPr="00AA137E" w:rsidRDefault="007774AF" w:rsidP="007774AF">
                            <w:pPr>
                              <w:jc w:val="right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Asignatura: </w:t>
                            </w:r>
                            <w:r w:rsidR="00855AD2">
                              <w:rPr>
                                <w:rFonts w:cs="Arial"/>
                                <w:szCs w:val="24"/>
                              </w:rPr>
                              <w:t>Informática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 Medica.</w:t>
                            </w:r>
                          </w:p>
                          <w:p w:rsidR="007774AF" w:rsidRPr="00AA137E" w:rsidRDefault="00855AD2" w:rsidP="007774AF">
                            <w:pPr>
                              <w:jc w:val="right"/>
                              <w:rPr>
                                <w:rFonts w:cs="Arial"/>
                                <w:szCs w:val="24"/>
                              </w:rPr>
                            </w:pPr>
                            <w:r w:rsidRPr="00AA137E">
                              <w:rPr>
                                <w:rFonts w:cs="Arial"/>
                                <w:szCs w:val="24"/>
                              </w:rPr>
                              <w:t>Pro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>f.</w:t>
                            </w:r>
                            <w:r w:rsidR="007774AF">
                              <w:rPr>
                                <w:rFonts w:cs="Arial"/>
                                <w:szCs w:val="24"/>
                              </w:rPr>
                              <w:t xml:space="preserve"> Carlos Eduardo 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>López</w:t>
                            </w:r>
                            <w:r w:rsidR="007774AF">
                              <w:rPr>
                                <w:rFonts w:cs="Arial"/>
                                <w:szCs w:val="24"/>
                              </w:rPr>
                              <w:t xml:space="preserve"> Valencia</w:t>
                            </w:r>
                          </w:p>
                          <w:p w:rsidR="007774AF" w:rsidRPr="007774AF" w:rsidRDefault="007774AF" w:rsidP="007774AF">
                            <w:pPr>
                              <w:jc w:val="right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>Abril 12, 2021</w:t>
                            </w:r>
                            <w:r w:rsidRPr="00AA137E">
                              <w:rPr>
                                <w:rFonts w:cs="Arial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B462" id="_x0000_s1027" type="#_x0000_t202" style="position:absolute;left:0;text-align:left;margin-left:0;margin-top:22.9pt;width:284.8pt;height:269.75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" filled="f" stroked="f">
                <v:textbox>
                  <w:txbxContent>
                    <w:p w:rsidR="007774AF" w:rsidRDefault="007774AF" w:rsidP="007774AF">
                      <w:pPr>
                        <w:tabs>
                          <w:tab w:val="center" w:pos="5040"/>
                          <w:tab w:val="left" w:pos="7336"/>
                        </w:tabs>
                        <w:jc w:val="right"/>
                        <w:rPr>
                          <w:rFonts w:cs="Arial"/>
                          <w:szCs w:val="24"/>
                        </w:rPr>
                      </w:pPr>
                      <w:r w:rsidRPr="00AA137E">
                        <w:rPr>
                          <w:rFonts w:cs="Arial"/>
                          <w:szCs w:val="24"/>
                        </w:rPr>
                        <w:t>Luz A</w:t>
                      </w:r>
                      <w:r>
                        <w:rPr>
                          <w:rFonts w:cs="Arial"/>
                          <w:szCs w:val="24"/>
                        </w:rPr>
                        <w:t>lejandra Linares Duarte</w:t>
                      </w:r>
                    </w:p>
                    <w:p w:rsidR="007774AF" w:rsidRPr="00AA137E" w:rsidRDefault="007774AF" w:rsidP="007774AF">
                      <w:pPr>
                        <w:jc w:val="right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 xml:space="preserve">Yaret </w:t>
                      </w:r>
                      <w:r w:rsidR="00855AD2">
                        <w:rPr>
                          <w:rFonts w:cs="Arial"/>
                          <w:szCs w:val="24"/>
                        </w:rPr>
                        <w:t>Iván</w:t>
                      </w:r>
                      <w:r>
                        <w:rPr>
                          <w:rFonts w:cs="Arial"/>
                          <w:szCs w:val="24"/>
                        </w:rPr>
                        <w:t xml:space="preserve"> </w:t>
                      </w:r>
                      <w:r w:rsidR="00855AD2">
                        <w:rPr>
                          <w:rFonts w:cs="Arial"/>
                          <w:szCs w:val="24"/>
                        </w:rPr>
                        <w:t>Chávez</w:t>
                      </w:r>
                      <w:r>
                        <w:rPr>
                          <w:rFonts w:cs="Arial"/>
                          <w:szCs w:val="24"/>
                        </w:rPr>
                        <w:t xml:space="preserve"> Soto</w:t>
                      </w:r>
                    </w:p>
                    <w:p w:rsidR="007774AF" w:rsidRPr="00AA137E" w:rsidRDefault="007774AF" w:rsidP="002801B8">
                      <w:pPr>
                        <w:jc w:val="center"/>
                        <w:rPr>
                          <w:rFonts w:cs="Arial"/>
                          <w:szCs w:val="24"/>
                        </w:rPr>
                      </w:pPr>
                      <w:r w:rsidRPr="00AA137E">
                        <w:rPr>
                          <w:rFonts w:cs="Arial"/>
                          <w:szCs w:val="24"/>
                        </w:rPr>
                        <w:t>Ingeniería Biomédica</w:t>
                      </w:r>
                      <w:r>
                        <w:rPr>
                          <w:rFonts w:cs="Arial"/>
                          <w:szCs w:val="24"/>
                        </w:rPr>
                        <w:t xml:space="preserve">, </w:t>
                      </w:r>
                      <w:r w:rsidRPr="00AA137E">
                        <w:rPr>
                          <w:rFonts w:cs="Arial"/>
                          <w:szCs w:val="24"/>
                        </w:rPr>
                        <w:t>Instituto Tecnológico Superior Purépecha</w:t>
                      </w:r>
                    </w:p>
                    <w:p w:rsidR="007774AF" w:rsidRPr="00AA137E" w:rsidRDefault="007774AF" w:rsidP="007774AF">
                      <w:pPr>
                        <w:jc w:val="right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>Octavo</w:t>
                      </w:r>
                      <w:r w:rsidRPr="00AA137E">
                        <w:rPr>
                          <w:rFonts w:cs="Arial"/>
                          <w:szCs w:val="24"/>
                        </w:rPr>
                        <w:t xml:space="preserve"> Semestre</w:t>
                      </w:r>
                    </w:p>
                    <w:p w:rsidR="007774AF" w:rsidRPr="00AA137E" w:rsidRDefault="007774AF" w:rsidP="007774AF">
                      <w:pPr>
                        <w:jc w:val="right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 xml:space="preserve">Asignatura: </w:t>
                      </w:r>
                      <w:r w:rsidR="00855AD2">
                        <w:rPr>
                          <w:rFonts w:cs="Arial"/>
                          <w:szCs w:val="24"/>
                        </w:rPr>
                        <w:t>Informática</w:t>
                      </w:r>
                      <w:r>
                        <w:rPr>
                          <w:rFonts w:cs="Arial"/>
                          <w:szCs w:val="24"/>
                        </w:rPr>
                        <w:t xml:space="preserve"> Medica.</w:t>
                      </w:r>
                    </w:p>
                    <w:p w:rsidR="007774AF" w:rsidRPr="00AA137E" w:rsidRDefault="00855AD2" w:rsidP="007774AF">
                      <w:pPr>
                        <w:jc w:val="right"/>
                        <w:rPr>
                          <w:rFonts w:cs="Arial"/>
                          <w:szCs w:val="24"/>
                        </w:rPr>
                      </w:pPr>
                      <w:r w:rsidRPr="00AA137E">
                        <w:rPr>
                          <w:rFonts w:cs="Arial"/>
                          <w:szCs w:val="24"/>
                        </w:rPr>
                        <w:t>Pro</w:t>
                      </w:r>
                      <w:r>
                        <w:rPr>
                          <w:rFonts w:cs="Arial"/>
                          <w:szCs w:val="24"/>
                        </w:rPr>
                        <w:t>f.</w:t>
                      </w:r>
                      <w:r w:rsidR="007774AF">
                        <w:rPr>
                          <w:rFonts w:cs="Arial"/>
                          <w:szCs w:val="24"/>
                        </w:rPr>
                        <w:t xml:space="preserve"> Carlos Eduardo </w:t>
                      </w:r>
                      <w:r>
                        <w:rPr>
                          <w:rFonts w:cs="Arial"/>
                          <w:szCs w:val="24"/>
                        </w:rPr>
                        <w:t>López</w:t>
                      </w:r>
                      <w:r w:rsidR="007774AF">
                        <w:rPr>
                          <w:rFonts w:cs="Arial"/>
                          <w:szCs w:val="24"/>
                        </w:rPr>
                        <w:t xml:space="preserve"> Valencia</w:t>
                      </w:r>
                    </w:p>
                    <w:p w:rsidR="007774AF" w:rsidRPr="007774AF" w:rsidRDefault="007774AF" w:rsidP="007774AF">
                      <w:pPr>
                        <w:jc w:val="right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>Abril 12, 2021</w:t>
                      </w:r>
                      <w:r w:rsidRPr="00AA137E">
                        <w:rPr>
                          <w:rFonts w:cs="Arial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774AF" w:rsidRDefault="007774AF" w:rsidP="00257671">
      <w:pPr>
        <w:jc w:val="right"/>
        <w:rPr>
          <w:rFonts w:cs="Arial"/>
          <w:szCs w:val="24"/>
        </w:rPr>
      </w:pPr>
    </w:p>
    <w:p w:rsidR="007774AF" w:rsidRDefault="007774AF" w:rsidP="00257671">
      <w:pPr>
        <w:jc w:val="right"/>
        <w:rPr>
          <w:rFonts w:cs="Arial"/>
          <w:szCs w:val="24"/>
        </w:rPr>
      </w:pPr>
    </w:p>
    <w:p w:rsidR="007774AF" w:rsidRDefault="007774AF" w:rsidP="00257671">
      <w:pPr>
        <w:jc w:val="right"/>
        <w:rPr>
          <w:rFonts w:cs="Arial"/>
          <w:szCs w:val="24"/>
        </w:rPr>
      </w:pPr>
    </w:p>
    <w:p w:rsidR="007774AF" w:rsidRDefault="007774AF" w:rsidP="00257671">
      <w:pPr>
        <w:jc w:val="right"/>
        <w:rPr>
          <w:rFonts w:cs="Arial"/>
          <w:b/>
          <w:sz w:val="32"/>
        </w:rPr>
      </w:pPr>
    </w:p>
    <w:p w:rsidR="00F445E0" w:rsidRDefault="00F445E0" w:rsidP="00F445E0">
      <w:pPr>
        <w:jc w:val="center"/>
        <w:rPr>
          <w:rFonts w:cs="Arial"/>
          <w:b/>
          <w:sz w:val="32"/>
        </w:rPr>
      </w:pPr>
    </w:p>
    <w:p w:rsidR="00FA646A" w:rsidRDefault="00FA646A" w:rsidP="00F445E0">
      <w:pPr>
        <w:jc w:val="center"/>
        <w:rPr>
          <w:rFonts w:cs="Arial"/>
          <w:b/>
          <w:sz w:val="32"/>
        </w:rPr>
      </w:pPr>
    </w:p>
    <w:sdt>
      <w:sdtPr>
        <w:rPr>
          <w:lang w:val="es-ES"/>
        </w:rPr>
        <w:id w:val="1227535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4"/>
          <w:szCs w:val="22"/>
          <w:lang w:eastAsia="en-US"/>
        </w:rPr>
      </w:sdtEndPr>
      <w:sdtContent>
        <w:p w:rsidR="005B16C0" w:rsidRDefault="005B16C0">
          <w:pPr>
            <w:pStyle w:val="TtuloTDC"/>
          </w:pPr>
          <w:r>
            <w:rPr>
              <w:lang w:val="es-ES"/>
            </w:rPr>
            <w:t>Contenido</w:t>
          </w:r>
        </w:p>
        <w:p w:rsidR="004E4A6D" w:rsidRDefault="005B16C0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816691" w:history="1">
            <w:r w:rsidR="004E4A6D" w:rsidRPr="00D52EF9">
              <w:rPr>
                <w:rStyle w:val="Hipervnculo"/>
                <w:noProof/>
              </w:rPr>
              <w:t>Introducción.</w:t>
            </w:r>
            <w:r w:rsidR="004E4A6D">
              <w:rPr>
                <w:noProof/>
                <w:webHidden/>
              </w:rPr>
              <w:tab/>
            </w:r>
            <w:r w:rsidR="004E4A6D">
              <w:rPr>
                <w:noProof/>
                <w:webHidden/>
              </w:rPr>
              <w:fldChar w:fldCharType="begin"/>
            </w:r>
            <w:r w:rsidR="004E4A6D">
              <w:rPr>
                <w:noProof/>
                <w:webHidden/>
              </w:rPr>
              <w:instrText xml:space="preserve"> PAGEREF _Toc68816691 \h </w:instrText>
            </w:r>
            <w:r w:rsidR="004E4A6D">
              <w:rPr>
                <w:noProof/>
                <w:webHidden/>
              </w:rPr>
            </w:r>
            <w:r w:rsidR="004E4A6D">
              <w:rPr>
                <w:noProof/>
                <w:webHidden/>
              </w:rPr>
              <w:fldChar w:fldCharType="separate"/>
            </w:r>
            <w:r w:rsidR="004E4A6D">
              <w:rPr>
                <w:noProof/>
                <w:webHidden/>
              </w:rPr>
              <w:t>3</w:t>
            </w:r>
            <w:r w:rsidR="004E4A6D">
              <w:rPr>
                <w:noProof/>
                <w:webHidden/>
              </w:rPr>
              <w:fldChar w:fldCharType="end"/>
            </w:r>
          </w:hyperlink>
        </w:p>
        <w:p w:rsidR="004E4A6D" w:rsidRDefault="004E4A6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68816692" w:history="1">
            <w:r w:rsidRPr="00D52EF9">
              <w:rPr>
                <w:rStyle w:val="Hipervnculo"/>
                <w:noProof/>
              </w:rPr>
              <w:t>Objetivo de la practica.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_Toc68816692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4A6D" w:rsidRDefault="004E4A6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68816693" w:history="1">
            <w:r w:rsidRPr="00D52EF9">
              <w:rPr>
                <w:rStyle w:val="Hipervnculo"/>
                <w:noProof/>
              </w:rPr>
              <w:t>Procedimiento y resultados.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_Toc68816693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4A6D" w:rsidRDefault="004E4A6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68816694" w:history="1">
            <w:r w:rsidRPr="00D52EF9">
              <w:rPr>
                <w:rStyle w:val="Hipervnculo"/>
                <w:noProof/>
              </w:rPr>
              <w:t>Link de la practica en el repositorio.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_Toc68816694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4A6D" w:rsidRDefault="004E4A6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68816695" w:history="1">
            <w:r w:rsidRPr="00D52EF9">
              <w:rPr>
                <w:rStyle w:val="Hipervnculo"/>
                <w:noProof/>
              </w:rPr>
              <w:t>Características no vistas en 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_Toc68816695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4A6D" w:rsidRDefault="004E4A6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68816696" w:history="1">
            <w:r w:rsidRPr="00D52EF9">
              <w:rPr>
                <w:rStyle w:val="Hipervnculo"/>
                <w:noProof/>
              </w:rPr>
              <w:t>Relación con otras materias.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_Toc68816696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4A6D" w:rsidRDefault="004E4A6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68816697" w:history="1">
            <w:r w:rsidRPr="00D52EF9">
              <w:rPr>
                <w:rStyle w:val="Hipervnculo"/>
                <w:noProof/>
              </w:rPr>
              <w:t>Conclusión.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_Toc68816697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4A6D" w:rsidRDefault="004E4A6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MX"/>
            </w:rPr>
          </w:pPr>
          <w:hyperlink w:anchor="_Toc68816698" w:history="1">
            <w:r w:rsidRPr="00D52EF9">
              <w:rPr>
                <w:rStyle w:val="Hipervnculo"/>
                <w:noProof/>
                <w:lang w:val="es-ES"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_Toc68816698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16C0" w:rsidRDefault="005B16C0" w:rsidP="005B16C0">
          <w:r>
            <w:rPr>
              <w:b/>
              <w:bCs/>
              <w:lang w:val="es-ES"/>
            </w:rPr>
            <w:fldChar w:fldCharType="end"/>
          </w:r>
        </w:p>
      </w:sdtContent>
    </w:sdt>
    <w:p w:rsidR="005B16C0" w:rsidRDefault="005B16C0" w:rsidP="005B16C0">
      <w:pPr>
        <w:pStyle w:val="Ttulo1"/>
      </w:pPr>
    </w:p>
    <w:p w:rsidR="005B16C0" w:rsidRDefault="005B16C0" w:rsidP="005B16C0">
      <w:pPr>
        <w:pStyle w:val="Ttulo1"/>
      </w:pPr>
    </w:p>
    <w:p w:rsidR="005B16C0" w:rsidRDefault="005B16C0" w:rsidP="005B16C0"/>
    <w:p w:rsidR="005B16C0" w:rsidRPr="005B16C0" w:rsidRDefault="005B16C0" w:rsidP="005B16C0"/>
    <w:p w:rsidR="005B16C0" w:rsidRDefault="005B16C0" w:rsidP="005B16C0">
      <w:pPr>
        <w:pStyle w:val="Ttulo1"/>
        <w:jc w:val="left"/>
      </w:pPr>
    </w:p>
    <w:p w:rsidR="005B16C0" w:rsidRPr="005B16C0" w:rsidRDefault="005B16C0" w:rsidP="005B16C0"/>
    <w:p w:rsidR="00FA646A" w:rsidRDefault="005B16C0" w:rsidP="005B16C0">
      <w:pPr>
        <w:pStyle w:val="Ttulo1"/>
      </w:pPr>
      <w:bookmarkStart w:id="0" w:name="_Toc68816691"/>
      <w:r w:rsidRPr="005B16C0">
        <w:rPr>
          <w:noProof/>
          <w:lang w:eastAsia="es-MX"/>
        </w:rPr>
        <w:lastRenderedPageBreak/>
        <w:drawing>
          <wp:anchor distT="0" distB="0" distL="114300" distR="114300" simplePos="0" relativeHeight="251674624" behindDoc="0" locked="0" layoutInCell="1" allowOverlap="1" wp14:anchorId="3672F770" wp14:editId="738B5AE7">
            <wp:simplePos x="0" y="0"/>
            <wp:positionH relativeFrom="margin">
              <wp:align>center</wp:align>
            </wp:positionH>
            <wp:positionV relativeFrom="margin">
              <wp:posOffset>340303</wp:posOffset>
            </wp:positionV>
            <wp:extent cx="6877685" cy="4544695"/>
            <wp:effectExtent l="0" t="0" r="0" b="8255"/>
            <wp:wrapSquare wrapText="bothSides"/>
            <wp:docPr id="39" name="Imagen 39" descr="C:\Users\jorge\Downloads\WhatsApp Image 2021-04-07 at 7.59.3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rge\Downloads\WhatsApp Image 2021-04-07 at 7.59.35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5" b="39378"/>
                    <a:stretch/>
                  </pic:blipFill>
                  <pic:spPr bwMode="auto">
                    <a:xfrm>
                      <a:off x="0" y="0"/>
                      <a:ext cx="6877685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AD2">
        <w:t>Introducción</w:t>
      </w:r>
      <w:r w:rsidR="00FB7180">
        <w:t>.</w:t>
      </w:r>
      <w:bookmarkEnd w:id="0"/>
    </w:p>
    <w:p w:rsidR="005B16C0" w:rsidRDefault="005B16C0" w:rsidP="005B16C0">
      <w:pPr>
        <w:ind w:firstLine="0"/>
      </w:pPr>
    </w:p>
    <w:p w:rsidR="00FB7180" w:rsidRDefault="005B16C0" w:rsidP="00FB7180">
      <w:pPr>
        <w:pStyle w:val="Ttulo1"/>
      </w:pPr>
      <w:bookmarkStart w:id="1" w:name="_Toc68816692"/>
      <w:r>
        <w:t>Objetivo</w:t>
      </w:r>
      <w:r w:rsidR="00FB7180">
        <w:t xml:space="preserve"> de la </w:t>
      </w:r>
      <w:r w:rsidR="004E4A6D">
        <w:t>práctica</w:t>
      </w:r>
      <w:r w:rsidR="00FB7180">
        <w:t>.</w:t>
      </w:r>
      <w:bookmarkEnd w:id="1"/>
    </w:p>
    <w:p w:rsidR="00FB7180" w:rsidRDefault="00FB7180" w:rsidP="00FB7180">
      <w:r w:rsidRPr="00FB7180">
        <w:t xml:space="preserve">Crear un repositorio de almacenamiento en línea. </w:t>
      </w:r>
    </w:p>
    <w:p w:rsidR="005B16C0" w:rsidRPr="00FB7180" w:rsidRDefault="00FB7180" w:rsidP="00FB7180">
      <w:pPr>
        <w:sectPr w:rsidR="005B16C0" w:rsidRPr="00FB7180" w:rsidSect="004E1793">
          <w:headerReference w:type="default" r:id="rId12"/>
          <w:footerReference w:type="default" r:id="rId13"/>
          <w:pgSz w:w="12240" w:h="15840" w:code="1"/>
          <w:pgMar w:top="1440" w:right="1440" w:bottom="1440" w:left="1440" w:header="709" w:footer="709" w:gutter="0"/>
          <w:cols w:space="708"/>
          <w:docGrid w:linePitch="360"/>
        </w:sectPr>
      </w:pPr>
      <w:r w:rsidRPr="00FB7180">
        <w:t>Realizar búsquedas avanzadas de información especializada.</w:t>
      </w:r>
    </w:p>
    <w:p w:rsidR="00045B64" w:rsidRDefault="0024708F" w:rsidP="00FB7180">
      <w:pPr>
        <w:pStyle w:val="Ttulo1"/>
      </w:pPr>
      <w:bookmarkStart w:id="2" w:name="_Toc68816693"/>
      <w:r w:rsidRPr="00FB7180">
        <w:lastRenderedPageBreak/>
        <w:drawing>
          <wp:anchor distT="0" distB="0" distL="114300" distR="114300" simplePos="0" relativeHeight="251658240" behindDoc="0" locked="0" layoutInCell="1" allowOverlap="1" wp14:anchorId="442B3A3E" wp14:editId="49662CC5">
            <wp:simplePos x="0" y="0"/>
            <wp:positionH relativeFrom="margin">
              <wp:align>center</wp:align>
            </wp:positionH>
            <wp:positionV relativeFrom="margin">
              <wp:posOffset>249579</wp:posOffset>
            </wp:positionV>
            <wp:extent cx="5122598" cy="2880000"/>
            <wp:effectExtent l="0" t="0" r="190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5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7180">
        <w:t xml:space="preserve">Procedimiento y </w:t>
      </w:r>
      <w:r w:rsidR="00855AD2" w:rsidRPr="00FB7180">
        <w:t>resultados</w:t>
      </w:r>
      <w:r w:rsidR="00855AD2">
        <w:t>.</w:t>
      </w:r>
      <w:bookmarkEnd w:id="2"/>
    </w:p>
    <w:p w:rsidR="00FA646A" w:rsidRDefault="00DD246D" w:rsidP="00FA646A">
      <w:r>
        <w:t xml:space="preserve">Se </w:t>
      </w:r>
      <w:r w:rsidR="0024708F">
        <w:t xml:space="preserve">abre primero en el buscador github.com para </w:t>
      </w:r>
      <w:r w:rsidR="00855AD2">
        <w:t>después</w:t>
      </w:r>
      <w:r w:rsidR="0024708F">
        <w:t xml:space="preserve"> dar paso a registrarse</w:t>
      </w:r>
    </w:p>
    <w:p w:rsidR="00045B64" w:rsidRDefault="0024708F" w:rsidP="0024708F">
      <w:pPr>
        <w:ind w:firstLine="0"/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6FD07002" wp14:editId="2A65F2E4">
            <wp:simplePos x="0" y="0"/>
            <wp:positionH relativeFrom="margin">
              <wp:align>center</wp:align>
            </wp:positionH>
            <wp:positionV relativeFrom="margin">
              <wp:posOffset>3587965</wp:posOffset>
            </wp:positionV>
            <wp:extent cx="5122811" cy="2880000"/>
            <wp:effectExtent l="0" t="0" r="1905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8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708F" w:rsidRDefault="0024708F" w:rsidP="0024708F">
      <w:pPr>
        <w:ind w:firstLine="0"/>
      </w:pPr>
    </w:p>
    <w:p w:rsidR="0024708F" w:rsidRDefault="0024708F" w:rsidP="00FA646A">
      <w:r>
        <w:t xml:space="preserve">Se crea una cuenta con datos como un nombre de usuario, la dirección de correo electrónico, una contraseña; </w:t>
      </w:r>
      <w:r w:rsidR="00855AD2">
        <w:t>después</w:t>
      </w:r>
      <w:r>
        <w:t xml:space="preserve"> se pasa a hacer una verificación de correo etc.</w:t>
      </w:r>
    </w:p>
    <w:p w:rsidR="000B4020" w:rsidRDefault="00FA646A" w:rsidP="000B4020">
      <w:pPr>
        <w:ind w:firstLine="0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 wp14:anchorId="2423D98A" wp14:editId="0E5D4C44">
            <wp:simplePos x="1371600" y="914400"/>
            <wp:positionH relativeFrom="margin">
              <wp:align>center</wp:align>
            </wp:positionH>
            <wp:positionV relativeFrom="margin">
              <wp:align>top</wp:align>
            </wp:positionV>
            <wp:extent cx="5122919" cy="2880000"/>
            <wp:effectExtent l="0" t="0" r="190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4020" w:rsidRDefault="000B4020" w:rsidP="000B4020">
      <w:r>
        <w:t>De aquí se siguió con iniciar un proyecto que solo bastaba con hacer clic en el botón.</w:t>
      </w:r>
    </w:p>
    <w:p w:rsidR="00FA646A" w:rsidRPr="00FA646A" w:rsidRDefault="00FA646A" w:rsidP="00FA646A">
      <w:r>
        <w:rPr>
          <w:noProof/>
          <w:lang w:eastAsia="es-MX"/>
        </w:rPr>
        <w:drawing>
          <wp:inline distT="0" distB="0" distL="0" distR="0" wp14:anchorId="2C438AF8" wp14:editId="363723C3">
            <wp:extent cx="5122919" cy="2880000"/>
            <wp:effectExtent l="0" t="0" r="190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15" w:rsidRDefault="000B4020" w:rsidP="00DD7015">
      <w:r>
        <w:t xml:space="preserve">Se </w:t>
      </w:r>
      <w:r w:rsidR="00855AD2">
        <w:t>pasó</w:t>
      </w:r>
      <w:r>
        <w:t xml:space="preserve"> a seguir con el llenado para crear el repositorio donde se introdujeron datos como el nombre que iba a tener </w:t>
      </w:r>
      <w:r w:rsidR="00855AD2">
        <w:t>además</w:t>
      </w:r>
      <w:r>
        <w:t xml:space="preserve"> de la descripción del mismo</w:t>
      </w:r>
      <w:r w:rsidR="00560A45">
        <w:t>.</w:t>
      </w:r>
    </w:p>
    <w:p w:rsidR="00A740B9" w:rsidRDefault="00FA646A" w:rsidP="00FB7180">
      <w:r>
        <w:rPr>
          <w:noProof/>
          <w:lang w:eastAsia="es-MX"/>
        </w:rPr>
        <w:lastRenderedPageBreak/>
        <w:drawing>
          <wp:anchor distT="0" distB="0" distL="114300" distR="114300" simplePos="0" relativeHeight="251661312" behindDoc="0" locked="0" layoutInCell="1" allowOverlap="1" wp14:anchorId="7C63B73E" wp14:editId="1879C9B3">
            <wp:simplePos x="1375576" y="914400"/>
            <wp:positionH relativeFrom="margin">
              <wp:align>center</wp:align>
            </wp:positionH>
            <wp:positionV relativeFrom="margin">
              <wp:align>top</wp:align>
            </wp:positionV>
            <wp:extent cx="5122919" cy="2880000"/>
            <wp:effectExtent l="0" t="0" r="190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7180">
        <w:t xml:space="preserve">Se </w:t>
      </w:r>
      <w:r w:rsidR="004E4A6D">
        <w:t>creó</w:t>
      </w:r>
      <w:r w:rsidR="00FB7180">
        <w:t xml:space="preserve"> el proyecto llamado practica_im, es el resultado del paso que hicimos anteriormente.</w:t>
      </w:r>
    </w:p>
    <w:p w:rsidR="00A740B9" w:rsidRDefault="00855AD2" w:rsidP="00DD7015">
      <w:r>
        <w:rPr>
          <w:noProof/>
          <w:lang w:eastAsia="es-MX"/>
        </w:rPr>
        <w:drawing>
          <wp:inline distT="0" distB="0" distL="0" distR="0" wp14:anchorId="133B9B64" wp14:editId="70C50A1E">
            <wp:extent cx="5122447" cy="2880000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24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B9" w:rsidRDefault="00CC0CFE" w:rsidP="00CC0CFE">
      <w:r>
        <w:t xml:space="preserve">Se </w:t>
      </w:r>
      <w:r w:rsidR="00855AD2">
        <w:t>creó</w:t>
      </w:r>
      <w:r>
        <w:t xml:space="preserve"> ahora un archivo llamado Datos que incluida un dato que en este caso era un nombre.</w:t>
      </w:r>
    </w:p>
    <w:p w:rsidR="00A740B9" w:rsidRDefault="00855AD2" w:rsidP="00DD7015">
      <w:r>
        <w:rPr>
          <w:noProof/>
          <w:lang w:eastAsia="es-MX"/>
        </w:rPr>
        <w:lastRenderedPageBreak/>
        <w:drawing>
          <wp:inline distT="0" distB="0" distL="0" distR="0" wp14:anchorId="522202FB" wp14:editId="7DD9282D">
            <wp:extent cx="5122447" cy="2880000"/>
            <wp:effectExtent l="0" t="0" r="254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24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B9" w:rsidRDefault="00CC0CFE" w:rsidP="00FB7180">
      <w:pPr>
        <w:ind w:left="696"/>
      </w:pPr>
      <w:r>
        <w:t xml:space="preserve">Seguido se </w:t>
      </w:r>
      <w:r w:rsidR="00855AD2">
        <w:t>realizó</w:t>
      </w:r>
      <w:r>
        <w:t xml:space="preserve"> </w:t>
      </w:r>
      <w:r w:rsidR="00560A45">
        <w:t>el commit y se dio una pequeña descripción de lo que es el archivo</w:t>
      </w:r>
    </w:p>
    <w:p w:rsidR="00560A45" w:rsidRPr="00560A45" w:rsidRDefault="00855AD2" w:rsidP="00560A45">
      <w:r>
        <w:rPr>
          <w:noProof/>
          <w:lang w:eastAsia="es-MX"/>
        </w:rPr>
        <w:drawing>
          <wp:inline distT="0" distB="0" distL="0" distR="0" wp14:anchorId="0EE7541E" wp14:editId="5B92A97C">
            <wp:extent cx="5122447" cy="2880000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4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B9" w:rsidRDefault="00560A45" w:rsidP="00560A45">
      <w:pPr>
        <w:ind w:left="696"/>
      </w:pPr>
      <w:r>
        <w:t xml:space="preserve">En este espacio se añadieron los logos tanto de la </w:t>
      </w:r>
      <w:r w:rsidR="00855AD2">
        <w:t>carrera,</w:t>
      </w:r>
      <w:r>
        <w:t xml:space="preserve"> </w:t>
      </w:r>
      <w:r w:rsidR="00855AD2">
        <w:t>así</w:t>
      </w:r>
      <w:r>
        <w:t xml:space="preserve"> como del instituto.</w:t>
      </w:r>
    </w:p>
    <w:p w:rsidR="00A740B9" w:rsidRDefault="00855AD2" w:rsidP="00DD7015">
      <w:r>
        <w:rPr>
          <w:noProof/>
          <w:lang w:eastAsia="es-MX"/>
        </w:rPr>
        <w:lastRenderedPageBreak/>
        <w:drawing>
          <wp:inline distT="0" distB="0" distL="0" distR="0" wp14:anchorId="247CE8CB" wp14:editId="66FB790D">
            <wp:extent cx="5122447" cy="288000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24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A45" w:rsidRDefault="00560A45" w:rsidP="00560A45">
      <w:pPr>
        <w:ind w:left="696"/>
      </w:pPr>
      <w:r>
        <w:t xml:space="preserve">En este paso se puede ver los 4 commits que se </w:t>
      </w:r>
      <w:r w:rsidR="00855AD2">
        <w:t>realizaron.</w:t>
      </w:r>
    </w:p>
    <w:p w:rsidR="00A740B9" w:rsidRDefault="00855AD2" w:rsidP="00DD7015">
      <w:r>
        <w:rPr>
          <w:noProof/>
          <w:lang w:eastAsia="es-MX"/>
        </w:rPr>
        <w:drawing>
          <wp:inline distT="0" distB="0" distL="0" distR="0" wp14:anchorId="585FE899" wp14:editId="726B1F9A">
            <wp:extent cx="5122447" cy="2880000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4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A45" w:rsidRDefault="00855AD2" w:rsidP="00560A45">
      <w:pPr>
        <w:ind w:left="696"/>
      </w:pPr>
      <w:r>
        <w:t>Aquí</w:t>
      </w:r>
      <w:r w:rsidR="00560A45">
        <w:t xml:space="preserve"> se </w:t>
      </w:r>
      <w:r>
        <w:t>modificó</w:t>
      </w:r>
      <w:r w:rsidR="00560A45">
        <w:t xml:space="preserve"> agregando la cuenta</w:t>
      </w:r>
      <w:r>
        <w:t xml:space="preserve"> y el correo electrónico de un integrante.</w:t>
      </w:r>
    </w:p>
    <w:p w:rsidR="00A740B9" w:rsidRDefault="00855AD2" w:rsidP="00DD7015">
      <w:r>
        <w:rPr>
          <w:noProof/>
          <w:lang w:eastAsia="es-MX"/>
        </w:rPr>
        <w:lastRenderedPageBreak/>
        <w:drawing>
          <wp:inline distT="0" distB="0" distL="0" distR="0" wp14:anchorId="12A857FA" wp14:editId="5F43BD34">
            <wp:extent cx="5122447" cy="2880000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24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A45" w:rsidRDefault="00560A45" w:rsidP="00560A45">
      <w:r>
        <w:t xml:space="preserve">En esta captura se puede ver todos los commits realizados y todo lo que se </w:t>
      </w:r>
      <w:r w:rsidR="00855AD2">
        <w:t>realizó</w:t>
      </w:r>
      <w:r>
        <w:t xml:space="preserve"> en la </w:t>
      </w:r>
      <w:r w:rsidR="00855AD2">
        <w:t>práctica</w:t>
      </w:r>
      <w:r>
        <w:t>.</w:t>
      </w:r>
    </w:p>
    <w:p w:rsidR="004E4A6D" w:rsidRDefault="004E4A6D" w:rsidP="00560A45">
      <w:r>
        <w:rPr>
          <w:noProof/>
          <w:lang w:eastAsia="es-MX"/>
        </w:rPr>
        <w:drawing>
          <wp:inline distT="0" distB="0" distL="0" distR="0" wp14:anchorId="44BE5440" wp14:editId="54B2E55A">
            <wp:extent cx="5122447" cy="2880000"/>
            <wp:effectExtent l="0" t="0" r="254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24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Aquí se puede ver el archivo de la practica cuando fue subido al repositorio.</w:t>
      </w:r>
    </w:p>
    <w:p w:rsidR="004E4A6D" w:rsidRDefault="004E4A6D" w:rsidP="004E4A6D">
      <w:pPr>
        <w:pStyle w:val="Ttulo1"/>
      </w:pPr>
      <w:bookmarkStart w:id="3" w:name="_Toc68816694"/>
      <w:r>
        <w:t>Link de la practica en el repositorio.</w:t>
      </w:r>
      <w:bookmarkEnd w:id="3"/>
    </w:p>
    <w:p w:rsidR="004E4A6D" w:rsidRDefault="004E4A6D" w:rsidP="00560A45">
      <w:r w:rsidRPr="004E4A6D">
        <w:t>https://github.com/Alejandra07L/practica1_im/blob/main/repositorio.docx</w:t>
      </w:r>
    </w:p>
    <w:p w:rsidR="00EA0262" w:rsidRDefault="00EA0262" w:rsidP="00EA0262"/>
    <w:p w:rsidR="005B16C0" w:rsidRDefault="00855AD2" w:rsidP="005B16C0">
      <w:pPr>
        <w:pStyle w:val="Ttulo1"/>
        <w:rPr>
          <w:rFonts w:cs="Arial"/>
          <w:sz w:val="32"/>
        </w:rPr>
      </w:pPr>
      <w:bookmarkStart w:id="4" w:name="_Toc68816695"/>
      <w:r>
        <w:t>Características</w:t>
      </w:r>
      <w:r w:rsidR="005B16C0">
        <w:t xml:space="preserve"> no vistas en clase</w:t>
      </w:r>
      <w:bookmarkEnd w:id="4"/>
    </w:p>
    <w:p w:rsidR="00EA0262" w:rsidRDefault="005B16C0" w:rsidP="005B16C0">
      <w:pPr>
        <w:jc w:val="center"/>
        <w:rPr>
          <w:rFonts w:cs="Arial"/>
          <w:b/>
          <w:sz w:val="32"/>
        </w:rPr>
      </w:pPr>
      <w:r w:rsidRPr="005B16C0">
        <w:rPr>
          <w:rFonts w:cs="Arial"/>
          <w:b/>
          <w:noProof/>
          <w:sz w:val="32"/>
          <w:lang w:eastAsia="es-MX"/>
        </w:rPr>
        <w:drawing>
          <wp:anchor distT="0" distB="0" distL="114300" distR="114300" simplePos="0" relativeHeight="251676672" behindDoc="0" locked="0" layoutInCell="1" allowOverlap="1" wp14:anchorId="6E15A02F" wp14:editId="4EAF19E5">
            <wp:simplePos x="1542197" y="1255594"/>
            <wp:positionH relativeFrom="margin">
              <wp:align>left</wp:align>
            </wp:positionH>
            <wp:positionV relativeFrom="margin">
              <wp:align>center</wp:align>
            </wp:positionV>
            <wp:extent cx="5611927" cy="6493425"/>
            <wp:effectExtent l="0" t="0" r="8255" b="3175"/>
            <wp:wrapSquare wrapText="bothSides"/>
            <wp:docPr id="40" name="Imagen 40" descr="C:\Users\jorge\Downloads\WhatsApp Image 2021-04-07 at 7.59.35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rge\Downloads\WhatsApp Image 2021-04-07 at 7.59.35 PM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37"/>
                    <a:stretch/>
                  </pic:blipFill>
                  <pic:spPr bwMode="auto">
                    <a:xfrm>
                      <a:off x="0" y="0"/>
                      <a:ext cx="5611927" cy="649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B16C0" w:rsidRDefault="005B16C0" w:rsidP="004E4A6D">
      <w:pPr>
        <w:ind w:firstLine="0"/>
        <w:rPr>
          <w:rFonts w:cs="Arial"/>
          <w:b/>
          <w:sz w:val="32"/>
        </w:rPr>
      </w:pPr>
    </w:p>
    <w:p w:rsidR="005B16C0" w:rsidRPr="005B16C0" w:rsidRDefault="00855AD2" w:rsidP="005B16C0">
      <w:pPr>
        <w:pStyle w:val="Ttulo1"/>
      </w:pPr>
      <w:bookmarkStart w:id="5" w:name="_Toc68816696"/>
      <w:r w:rsidRPr="005B16C0">
        <w:lastRenderedPageBreak/>
        <w:t>Relación</w:t>
      </w:r>
      <w:r w:rsidR="005B16C0" w:rsidRPr="005B16C0">
        <w:t xml:space="preserve"> con otras materias.</w:t>
      </w:r>
      <w:bookmarkEnd w:id="5"/>
    </w:p>
    <w:p w:rsidR="005B16C0" w:rsidRDefault="005B16C0" w:rsidP="005B16C0">
      <w:pPr>
        <w:jc w:val="center"/>
        <w:rPr>
          <w:rFonts w:cs="Arial"/>
          <w:b/>
          <w:sz w:val="32"/>
        </w:rPr>
      </w:pPr>
      <w:r w:rsidRPr="005B16C0">
        <w:rPr>
          <w:rFonts w:cs="Arial"/>
          <w:b/>
          <w:noProof/>
          <w:sz w:val="32"/>
          <w:lang w:eastAsia="es-MX"/>
        </w:rPr>
        <w:drawing>
          <wp:anchor distT="0" distB="0" distL="114300" distR="114300" simplePos="0" relativeHeight="251675648" behindDoc="0" locked="0" layoutInCell="1" allowOverlap="1" wp14:anchorId="2E81328B" wp14:editId="2D7CDBDC">
            <wp:simplePos x="1542197" y="1255594"/>
            <wp:positionH relativeFrom="margin">
              <wp:align>left</wp:align>
            </wp:positionH>
            <wp:positionV relativeFrom="margin">
              <wp:align>center</wp:align>
            </wp:positionV>
            <wp:extent cx="6360185" cy="7206018"/>
            <wp:effectExtent l="0" t="0" r="2540" b="0"/>
            <wp:wrapSquare wrapText="bothSides"/>
            <wp:docPr id="41" name="Imagen 41" descr="C:\Users\jorge\Downloads\WhatsApp Image 2021-04-07 at 7.59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rge\Downloads\WhatsApp Image 2021-04-07 at 7.59.36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9"/>
                    <a:stretch/>
                  </pic:blipFill>
                  <pic:spPr bwMode="auto">
                    <a:xfrm>
                      <a:off x="0" y="0"/>
                      <a:ext cx="6360185" cy="720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A0262" w:rsidRPr="00C15B5A" w:rsidRDefault="00EA0262" w:rsidP="008A1A6B">
      <w:pPr>
        <w:jc w:val="right"/>
        <w:rPr>
          <w:rFonts w:cs="Arial"/>
          <w:b/>
          <w:sz w:val="32"/>
        </w:rPr>
      </w:pPr>
    </w:p>
    <w:p w:rsidR="005320BE" w:rsidRDefault="00FB7180" w:rsidP="005B16C0">
      <w:pPr>
        <w:pStyle w:val="Ttulo1"/>
      </w:pPr>
      <w:bookmarkStart w:id="6" w:name="_Toc68816697"/>
      <w:r w:rsidRPr="005B16C0"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2A0B46D6" wp14:editId="0DA95743">
            <wp:simplePos x="0" y="0"/>
            <wp:positionH relativeFrom="margin">
              <wp:align>left</wp:align>
            </wp:positionH>
            <wp:positionV relativeFrom="margin">
              <wp:posOffset>899313</wp:posOffset>
            </wp:positionV>
            <wp:extent cx="5611495" cy="6602730"/>
            <wp:effectExtent l="0" t="0" r="8255" b="7620"/>
            <wp:wrapSquare wrapText="bothSides"/>
            <wp:docPr id="42" name="Imagen 42" descr="C:\Users\jorge\Downloads\WhatsApp Image 2021-04-07 at 7.59.36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rge\Downloads\WhatsApp Image 2021-04-07 at 7.59.36 PM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2"/>
                    <a:stretch/>
                  </pic:blipFill>
                  <pic:spPr bwMode="auto">
                    <a:xfrm>
                      <a:off x="0" y="0"/>
                      <a:ext cx="5611495" cy="660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55AD2">
        <w:t>Conclusión</w:t>
      </w:r>
      <w:r w:rsidR="005B16C0">
        <w:t>.</w:t>
      </w:r>
      <w:bookmarkEnd w:id="6"/>
    </w:p>
    <w:p w:rsidR="00FB7180" w:rsidRDefault="00FB7180" w:rsidP="00FB7180">
      <w:pPr>
        <w:ind w:firstLine="0"/>
      </w:pPr>
    </w:p>
    <w:p w:rsidR="005B16C0" w:rsidRDefault="005B16C0" w:rsidP="005B16C0"/>
    <w:bookmarkStart w:id="7" w:name="_Toc68816698" w:displacedByCustomXml="next"/>
    <w:sdt>
      <w:sdtPr>
        <w:rPr>
          <w:lang w:val="es-ES"/>
        </w:rPr>
        <w:id w:val="-859813665"/>
        <w:docPartObj>
          <w:docPartGallery w:val="Bibliographies"/>
          <w:docPartUnique/>
        </w:docPartObj>
      </w:sdtPr>
      <w:sdtEndPr>
        <w:rPr>
          <w:rFonts w:eastAsiaTheme="minorHAnsi" w:cstheme="minorBidi"/>
          <w:b w:val="0"/>
          <w:szCs w:val="22"/>
          <w:lang w:val="es-MX"/>
        </w:rPr>
      </w:sdtEndPr>
      <w:sdtContent>
        <w:p w:rsidR="00FB7180" w:rsidRDefault="00FB7180">
          <w:pPr>
            <w:pStyle w:val="Ttulo1"/>
          </w:pPr>
          <w:r>
            <w:rPr>
              <w:lang w:val="es-ES"/>
            </w:rPr>
            <w:t>Bibliografía</w:t>
          </w:r>
          <w:bookmarkStart w:id="8" w:name="_GoBack"/>
          <w:bookmarkEnd w:id="7"/>
          <w:bookmarkEnd w:id="8"/>
        </w:p>
        <w:sdt>
          <w:sdtPr>
            <w:id w:val="111145805"/>
            <w:bibliography/>
          </w:sdtPr>
          <w:sdtContent>
            <w:p w:rsidR="00FB7180" w:rsidRDefault="00FB7180" w:rsidP="00FB7180">
              <w:pPr>
                <w:pStyle w:val="Bibliografa"/>
                <w:ind w:left="720" w:hanging="720"/>
                <w:rPr>
                  <w:noProof/>
                  <w:szCs w:val="24"/>
                  <w:lang w:val="es-E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  <w:lang w:val="es-ES"/>
                </w:rPr>
                <w:t xml:space="preserve">Kinsta. (8 de Octubre de 2020). </w:t>
              </w:r>
              <w:r>
                <w:rPr>
                  <w:i/>
                  <w:iCs/>
                  <w:noProof/>
                  <w:lang w:val="es-ES"/>
                </w:rPr>
                <w:t>Glosario Kinsta.</w:t>
              </w:r>
              <w:r>
                <w:rPr>
                  <w:noProof/>
                  <w:lang w:val="es-ES"/>
                </w:rPr>
                <w:t xml:space="preserve"> Recuperado el 2021, de Glosario Kinsta: https://kinsta.com/es/base-de-conocimiento/que-es-github/</w:t>
              </w:r>
            </w:p>
            <w:p w:rsidR="00FB7180" w:rsidRDefault="00FB7180" w:rsidP="00FB7180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Polanco, J. (21 de Abril de 2020). </w:t>
              </w:r>
              <w:r>
                <w:rPr>
                  <w:i/>
                  <w:iCs/>
                  <w:noProof/>
                  <w:lang w:val="es-ES"/>
                </w:rPr>
                <w:t>Kerwa.</w:t>
              </w:r>
              <w:r>
                <w:rPr>
                  <w:noProof/>
                  <w:lang w:val="es-ES"/>
                </w:rPr>
                <w:t xml:space="preserve"> Recuperado el 2021, de Kerwa: http://www.kerwa.ucr.ac.cr/bitstream/handle/10669/83148/repositorios-digitales-definicion-y-pautas-para-su-creacion.pdf?sequence=1</w:t>
              </w:r>
            </w:p>
            <w:p w:rsidR="00FB7180" w:rsidRDefault="00FB7180" w:rsidP="00FB7180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="00FB7180" w:rsidRPr="005B16C0" w:rsidRDefault="00FB7180" w:rsidP="005B16C0"/>
    <w:sectPr w:rsidR="00FB7180" w:rsidRPr="005B16C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0946" w:rsidRDefault="00EC0946" w:rsidP="008A1A6B">
      <w:pPr>
        <w:spacing w:after="0" w:line="240" w:lineRule="auto"/>
      </w:pPr>
      <w:r>
        <w:separator/>
      </w:r>
    </w:p>
    <w:p w:rsidR="00EC0946" w:rsidRDefault="00EC0946"/>
  </w:endnote>
  <w:endnote w:type="continuationSeparator" w:id="0">
    <w:p w:rsidR="00EC0946" w:rsidRDefault="00EC0946" w:rsidP="008A1A6B">
      <w:pPr>
        <w:spacing w:after="0" w:line="240" w:lineRule="auto"/>
      </w:pPr>
      <w:r>
        <w:continuationSeparator/>
      </w:r>
    </w:p>
    <w:p w:rsidR="00EC0946" w:rsidRDefault="00EC094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at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45E0" w:rsidRDefault="00F445E0">
    <w:pPr>
      <w:pStyle w:val="Piedepgina"/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BB76BBD" wp14:editId="56ACFEFC">
              <wp:simplePos x="0" y="0"/>
              <wp:positionH relativeFrom="margin">
                <wp:align>center</wp:align>
              </wp:positionH>
              <wp:positionV relativeFrom="page">
                <wp:posOffset>9354221</wp:posOffset>
              </wp:positionV>
              <wp:extent cx="4965700" cy="557530"/>
              <wp:effectExtent l="0" t="0" r="6350" b="0"/>
              <wp:wrapSquare wrapText="bothSides"/>
              <wp:docPr id="61" name="Grupo 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700" cy="557530"/>
                        <a:chOff x="0" y="223205"/>
                        <a:chExt cx="6910070" cy="933450"/>
                      </a:xfrm>
                    </wpg:grpSpPr>
                    <pic:pic xmlns:pic="http://schemas.openxmlformats.org/drawingml/2006/picture">
                      <pic:nvPicPr>
                        <pic:cNvPr id="2" name="Imagen 2" descr="DGEST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6748"/>
                        <a:stretch/>
                      </pic:blipFill>
                      <pic:spPr bwMode="auto">
                        <a:xfrm>
                          <a:off x="1219200" y="381000"/>
                          <a:ext cx="4494530" cy="661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9" name="Imagen 59" descr="http://its-purhepecha.edu.mx/logotipos/LOGO_IBIO.jp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924549" y="223205"/>
                          <a:ext cx="985521" cy="933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60" name="Imagen 60" descr="http://its-purhepecha.edu.mx/logotipos/itsp_logotipo.jpg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381000"/>
                          <a:ext cx="1009650" cy="726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892F45F" id="Grupo 61" o:spid="_x0000_s1026" style="position:absolute;margin-left:0;margin-top:736.55pt;width:391pt;height:43.9pt;z-index:251664384;mso-position-horizontal:center;mso-position-horizontal-relative:margin;mso-position-vertical-relative:page;mso-width-relative:margin;mso-height-relative:margin" coordorigin=",2232" coordsize="69100,933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2" o:spid="_x0000_s1027" type="#_x0000_t75" alt="DGEST" style="position:absolute;left:12192;top:3810;width:44945;height:6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">
                <v:imagedata r:id="rId4" o:title="DGEST" cropright="10976f"/>
                <v:path arrowok="t"/>
              </v:shape>
              <v:shape id="Imagen 59" o:spid="_x0000_s1028" type="#_x0000_t75" alt="http://its-purhepecha.edu.mx/logotipos/LOGO_IBIO.jpg" style="position:absolute;left:59245;top:2232;width:9855;height:9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">
                <v:imagedata r:id="rId5" o:title="LOGO_IBIO"/>
                <v:path arrowok="t"/>
              </v:shape>
              <v:shape id="Imagen 60" o:spid="_x0000_s1029" type="#_x0000_t75" alt="http://its-purhepecha.edu.mx/logotipos/itsp_logotipo.jpg" style="position:absolute;top:3810;width:10096;height:7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">
                <v:imagedata r:id="rId6" o:title="itsp_logotipo"/>
                <v:path arrowok="t"/>
              </v:shape>
              <w10:wrap type="square"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0946" w:rsidRDefault="00EC0946" w:rsidP="008A1A6B">
      <w:pPr>
        <w:spacing w:after="0" w:line="240" w:lineRule="auto"/>
      </w:pPr>
      <w:r>
        <w:separator/>
      </w:r>
    </w:p>
    <w:p w:rsidR="00EC0946" w:rsidRDefault="00EC0946"/>
  </w:footnote>
  <w:footnote w:type="continuationSeparator" w:id="0">
    <w:p w:rsidR="00EC0946" w:rsidRDefault="00EC0946" w:rsidP="008A1A6B">
      <w:pPr>
        <w:spacing w:after="0" w:line="240" w:lineRule="auto"/>
      </w:pPr>
      <w:r>
        <w:continuationSeparator/>
      </w:r>
    </w:p>
    <w:p w:rsidR="00EC0946" w:rsidRDefault="00EC0946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59965476"/>
      <w:docPartObj>
        <w:docPartGallery w:val="Page Numbers (Top of Page)"/>
        <w:docPartUnique/>
      </w:docPartObj>
    </w:sdtPr>
    <w:sdtEndPr/>
    <w:sdtContent>
      <w:p w:rsidR="004E1793" w:rsidRDefault="004E4A6D">
        <w:pPr>
          <w:pStyle w:val="Encabezado"/>
          <w:jc w:val="right"/>
        </w:pPr>
        <w:r w:rsidRPr="00F445E0">
          <w:rPr>
            <w:noProof/>
            <w:lang w:eastAsia="es-MX"/>
          </w:rPr>
          <w:drawing>
            <wp:anchor distT="0" distB="0" distL="114300" distR="114300" simplePos="0" relativeHeight="251660288" behindDoc="0" locked="0" layoutInCell="1" allowOverlap="1" wp14:anchorId="6751FCE6" wp14:editId="4F5FE137">
              <wp:simplePos x="0" y="0"/>
              <wp:positionH relativeFrom="column">
                <wp:posOffset>4653930</wp:posOffset>
              </wp:positionH>
              <wp:positionV relativeFrom="paragraph">
                <wp:posOffset>-192374</wp:posOffset>
              </wp:positionV>
              <wp:extent cx="624840" cy="523240"/>
              <wp:effectExtent l="0" t="0" r="3810" b="0"/>
              <wp:wrapNone/>
              <wp:docPr id="222" name="0 Imagen" descr="303_0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303_0.jpg"/>
                      <pic:cNvPicPr/>
                    </pic:nvPicPr>
                    <pic:blipFill>
                      <a:blip r:embed="rId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4840" cy="523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F445E0" w:rsidRPr="00F445E0">
          <w:rPr>
            <w:noProof/>
            <w:lang w:eastAsia="es-MX"/>
          </w:rPr>
          <w:drawing>
            <wp:anchor distT="0" distB="0" distL="114300" distR="114300" simplePos="0" relativeHeight="251661312" behindDoc="1" locked="0" layoutInCell="1" allowOverlap="1" wp14:anchorId="2C4FD6C5" wp14:editId="0DEF0A9A">
              <wp:simplePos x="0" y="0"/>
              <wp:positionH relativeFrom="margin">
                <wp:posOffset>-163734</wp:posOffset>
              </wp:positionH>
              <wp:positionV relativeFrom="paragraph">
                <wp:posOffset>-299875</wp:posOffset>
              </wp:positionV>
              <wp:extent cx="3069590" cy="680085"/>
              <wp:effectExtent l="0" t="0" r="0" b="0"/>
              <wp:wrapNone/>
              <wp:docPr id="221" name="Imagen 2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1" r="32064" b="-10136"/>
                      <a:stretch/>
                    </pic:blipFill>
                    <pic:spPr bwMode="auto">
                      <a:xfrm>
                        <a:off x="0" y="0"/>
                        <a:ext cx="3069590" cy="680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F445E0" w:rsidRPr="00F445E0">
          <w:rPr>
            <w:noProof/>
            <w:lang w:eastAsia="es-MX"/>
          </w:rPr>
          <w:drawing>
            <wp:anchor distT="0" distB="0" distL="114300" distR="114300" simplePos="0" relativeHeight="251662336" behindDoc="1" locked="0" layoutInCell="1" allowOverlap="1" wp14:anchorId="267670EA" wp14:editId="28D698FA">
              <wp:simplePos x="0" y="0"/>
              <wp:positionH relativeFrom="margin">
                <wp:posOffset>3364535</wp:posOffset>
              </wp:positionH>
              <wp:positionV relativeFrom="paragraph">
                <wp:posOffset>-337700</wp:posOffset>
              </wp:positionV>
              <wp:extent cx="1417955" cy="797560"/>
              <wp:effectExtent l="0" t="0" r="0" b="0"/>
              <wp:wrapNone/>
              <wp:docPr id="223" name="Imagen 2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75693"/>
                      <a:stretch/>
                    </pic:blipFill>
                    <pic:spPr bwMode="auto">
                      <a:xfrm>
                        <a:off x="0" y="0"/>
                        <a:ext cx="1417955" cy="797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4E1793">
          <w:fldChar w:fldCharType="begin"/>
        </w:r>
        <w:r w:rsidR="004E1793">
          <w:instrText>PAGE   \* MERGEFORMAT</w:instrText>
        </w:r>
        <w:r w:rsidR="004E1793">
          <w:fldChar w:fldCharType="separate"/>
        </w:r>
        <w:r w:rsidR="00CE3434" w:rsidRPr="00CE3434">
          <w:rPr>
            <w:noProof/>
            <w:lang w:val="es-ES"/>
          </w:rPr>
          <w:t>11</w:t>
        </w:r>
        <w:r w:rsidR="004E1793">
          <w:fldChar w:fldCharType="end"/>
        </w:r>
      </w:p>
    </w:sdtContent>
  </w:sdt>
  <w:p w:rsidR="004E1793" w:rsidRDefault="004E1793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5E0"/>
    <w:rsid w:val="00045B64"/>
    <w:rsid w:val="00087486"/>
    <w:rsid w:val="000B0261"/>
    <w:rsid w:val="000B4020"/>
    <w:rsid w:val="000C111A"/>
    <w:rsid w:val="000E7064"/>
    <w:rsid w:val="001624F1"/>
    <w:rsid w:val="002005F8"/>
    <w:rsid w:val="00207250"/>
    <w:rsid w:val="00210553"/>
    <w:rsid w:val="00235162"/>
    <w:rsid w:val="0024708F"/>
    <w:rsid w:val="00257671"/>
    <w:rsid w:val="002801B8"/>
    <w:rsid w:val="003777AD"/>
    <w:rsid w:val="003F5EF8"/>
    <w:rsid w:val="00447ACB"/>
    <w:rsid w:val="0045090A"/>
    <w:rsid w:val="004A54DF"/>
    <w:rsid w:val="004E1793"/>
    <w:rsid w:val="004E4A6D"/>
    <w:rsid w:val="004F000F"/>
    <w:rsid w:val="005320BE"/>
    <w:rsid w:val="00544E71"/>
    <w:rsid w:val="00546191"/>
    <w:rsid w:val="00556CD2"/>
    <w:rsid w:val="00560A45"/>
    <w:rsid w:val="005631F8"/>
    <w:rsid w:val="005B16C0"/>
    <w:rsid w:val="005C21C0"/>
    <w:rsid w:val="005E3CC1"/>
    <w:rsid w:val="006A7FAE"/>
    <w:rsid w:val="006F6F81"/>
    <w:rsid w:val="00703F3A"/>
    <w:rsid w:val="0071001F"/>
    <w:rsid w:val="0071706A"/>
    <w:rsid w:val="00755387"/>
    <w:rsid w:val="0077199E"/>
    <w:rsid w:val="007774AF"/>
    <w:rsid w:val="007E6784"/>
    <w:rsid w:val="00855AD2"/>
    <w:rsid w:val="008A1A6B"/>
    <w:rsid w:val="00973570"/>
    <w:rsid w:val="00973998"/>
    <w:rsid w:val="009D4EC7"/>
    <w:rsid w:val="009F13AD"/>
    <w:rsid w:val="00A62EDF"/>
    <w:rsid w:val="00A740B9"/>
    <w:rsid w:val="00AA1190"/>
    <w:rsid w:val="00AA137E"/>
    <w:rsid w:val="00B76BE9"/>
    <w:rsid w:val="00BC6758"/>
    <w:rsid w:val="00C84481"/>
    <w:rsid w:val="00CC0CFE"/>
    <w:rsid w:val="00CE3434"/>
    <w:rsid w:val="00DB32B4"/>
    <w:rsid w:val="00DD246D"/>
    <w:rsid w:val="00DD7015"/>
    <w:rsid w:val="00EA0262"/>
    <w:rsid w:val="00EC0946"/>
    <w:rsid w:val="00F445E0"/>
    <w:rsid w:val="00F95DDC"/>
    <w:rsid w:val="00FA646A"/>
    <w:rsid w:val="00FB7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DFA992"/>
  <w15:chartTrackingRefBased/>
  <w15:docId w15:val="{F077ED4E-2409-44A8-A6B6-A980A3B11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793"/>
    <w:pPr>
      <w:spacing w:line="480" w:lineRule="auto"/>
      <w:ind w:firstLine="720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DD7015"/>
    <w:pPr>
      <w:keepNext/>
      <w:keepLines/>
      <w:spacing w:after="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7015"/>
    <w:pPr>
      <w:keepNext/>
      <w:keepLines/>
      <w:spacing w:after="0"/>
      <w:ind w:firstLine="0"/>
      <w:outlineLvl w:val="1"/>
    </w:pPr>
    <w:rPr>
      <w:rFonts w:eastAsiaTheme="majorEastAsia" w:cstheme="majorBidi"/>
      <w:b/>
      <w:szCs w:val="26"/>
      <w:lang w:val="es-ES"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D7015"/>
    <w:pPr>
      <w:keepNext/>
      <w:keepLines/>
      <w:spacing w:after="0"/>
      <w:ind w:firstLine="0"/>
      <w:outlineLvl w:val="2"/>
    </w:pPr>
    <w:rPr>
      <w:rFonts w:eastAsiaTheme="majorEastAsia" w:cstheme="majorBidi"/>
      <w:b/>
      <w:i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D7015"/>
    <w:pPr>
      <w:keepNext/>
      <w:keepLines/>
      <w:spacing w:after="0"/>
      <w:outlineLvl w:val="3"/>
    </w:pPr>
    <w:rPr>
      <w:rFonts w:eastAsiaTheme="majorEastAsia" w:cstheme="majorBidi"/>
      <w:b/>
      <w:i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DD7015"/>
    <w:rPr>
      <w:rFonts w:ascii="Times New Roman" w:eastAsiaTheme="majorEastAsia" w:hAnsi="Times New Roman" w:cstheme="majorBidi"/>
      <w:b/>
      <w:sz w:val="24"/>
      <w:szCs w:val="26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8A1A6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1A6B"/>
  </w:style>
  <w:style w:type="paragraph" w:styleId="Piedepgina">
    <w:name w:val="footer"/>
    <w:basedOn w:val="Normal"/>
    <w:link w:val="PiedepginaCar"/>
    <w:uiPriority w:val="99"/>
    <w:unhideWhenUsed/>
    <w:rsid w:val="008A1A6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1A6B"/>
  </w:style>
  <w:style w:type="character" w:customStyle="1" w:styleId="Ttulo1Car">
    <w:name w:val="Título 1 Car"/>
    <w:basedOn w:val="Fuentedeprrafopredeter"/>
    <w:link w:val="Ttulo1"/>
    <w:uiPriority w:val="9"/>
    <w:rsid w:val="00DD7015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D7015"/>
    <w:rPr>
      <w:rFonts w:ascii="Times New Roman" w:eastAsiaTheme="majorEastAsia" w:hAnsi="Times New Roman" w:cstheme="majorBidi"/>
      <w:b/>
      <w:i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D7015"/>
    <w:rPr>
      <w:rFonts w:ascii="Times New Roman" w:eastAsiaTheme="majorEastAsia" w:hAnsi="Times New Roman" w:cstheme="majorBidi"/>
      <w:b/>
      <w:iCs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5B16C0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5B16C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B16C0"/>
    <w:rPr>
      <w:color w:val="0563C1" w:themeColor="hyperlink"/>
      <w:u w:val="single"/>
    </w:rPr>
  </w:style>
  <w:style w:type="paragraph" w:styleId="Bibliografa">
    <w:name w:val="Bibliography"/>
    <w:basedOn w:val="Normal"/>
    <w:next w:val="Normal"/>
    <w:uiPriority w:val="37"/>
    <w:unhideWhenUsed/>
    <w:rsid w:val="00FB71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4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1.jfif"/><Relationship Id="rId12" Type="http://schemas.openxmlformats.org/officeDocument/2006/relationships/header" Target="header1.xml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4.jpe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3.jfif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0.jpeg"/><Relationship Id="rId2" Type="http://schemas.openxmlformats.org/officeDocument/2006/relationships/image" Target="media/image9.jpeg"/><Relationship Id="rId1" Type="http://schemas.openxmlformats.org/officeDocument/2006/relationships/image" Target="media/image8.png"/><Relationship Id="rId6" Type="http://schemas.openxmlformats.org/officeDocument/2006/relationships/image" Target="media/image8.jpeg"/><Relationship Id="rId5" Type="http://schemas.openxmlformats.org/officeDocument/2006/relationships/image" Target="media/image7.jpeg"/><Relationship Id="rId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emf"/><Relationship Id="rId1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rge\OneDrive\Documents\Plantillas%20personalizadas%20de%20Office\Normas%20APA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Jor20</b:Tag>
    <b:SourceType>DocumentFromInternetSite</b:SourceType>
    <b:Guid>{DB1EBA68-F0C4-4C6B-A512-B6E0CA0A0F4A}</b:Guid>
    <b:Title>Kerwa</b:Title>
    <b:Year>2020</b:Year>
    <b:Author>
      <b:Author>
        <b:NameList>
          <b:Person>
            <b:Last>Polanco</b:Last>
            <b:First>Jorge</b:First>
          </b:Person>
        </b:NameList>
      </b:Author>
    </b:Author>
    <b:InternetSiteTitle>Kerwa</b:InternetSiteTitle>
    <b:Month>Abril</b:Month>
    <b:Day>21</b:Day>
    <b:URL>http://www.kerwa.ucr.ac.cr/bitstream/handle/10669/83148/repositorios-digitales-definicion-y-pautas-para-su-creacion.pdf?sequence=1</b:URL>
    <b:YearAccessed>2021</b:YearAccessed>
    <b:RefOrder>1</b:RefOrder>
  </b:Source>
  <b:Source>
    <b:Tag>Kin20</b:Tag>
    <b:SourceType>DocumentFromInternetSite</b:SourceType>
    <b:Guid>{5C1120CB-6986-42A9-AF98-8EA00E4C7E2E}</b:Guid>
    <b:Author>
      <b:Author>
        <b:Corporate>Kinsta</b:Corporate>
      </b:Author>
    </b:Author>
    <b:Title>Glosario Kinsta</b:Title>
    <b:InternetSiteTitle>Glosario Kinsta</b:InternetSiteTitle>
    <b:Year>2020</b:Year>
    <b:Month>Octubre</b:Month>
    <b:Day>8</b:Day>
    <b:URL>https://kinsta.com/es/base-de-conocimiento/que-es-github/</b:URL>
    <b:YearAccessed>2021</b:YearAccessed>
    <b:RefOrder>2</b:RefOrder>
  </b:Source>
</b:Sources>
</file>

<file path=customXml/itemProps1.xml><?xml version="1.0" encoding="utf-8"?>
<ds:datastoreItem xmlns:ds="http://schemas.openxmlformats.org/officeDocument/2006/customXml" ds:itemID="{3DD862D5-E469-48F6-895B-FA49BA9546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Normas APA</Template>
  <TotalTime>632</TotalTime>
  <Pages>13</Pages>
  <Words>418</Words>
  <Characters>2300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Alejandra Linares</dc:creator>
  <cp:keywords/>
  <dc:description/>
  <cp:lastModifiedBy>Alejandra Linares</cp:lastModifiedBy>
  <cp:revision>7</cp:revision>
  <dcterms:created xsi:type="dcterms:W3CDTF">2021-04-06T20:52:00Z</dcterms:created>
  <dcterms:modified xsi:type="dcterms:W3CDTF">2021-04-09T04:25:00Z</dcterms:modified>
</cp:coreProperties>
</file>